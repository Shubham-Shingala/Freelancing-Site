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25B" w:rsidRPr="001B59F8" w:rsidRDefault="001B59F8" w:rsidP="009C3636">
      <w:pPr>
        <w:pStyle w:val="IntenseQuote"/>
        <w:jc w:val="center"/>
        <w:rPr>
          <w:rFonts w:ascii="Times New Roman" w:hAnsi="Times New Roman" w:cs="Times New Roman"/>
          <w:i w:val="0"/>
          <w:color w:val="FF0000"/>
          <w:sz w:val="36"/>
          <w:szCs w:val="36"/>
          <w:lang w:val="en-US"/>
        </w:rPr>
      </w:pPr>
      <w:r w:rsidRPr="001B59F8">
        <w:rPr>
          <w:rFonts w:ascii="Times New Roman" w:hAnsi="Times New Roman" w:cs="Times New Roman"/>
          <w:i w:val="0"/>
          <w:color w:val="FF0000"/>
          <w:sz w:val="36"/>
          <w:szCs w:val="36"/>
          <w:lang w:val="en-US"/>
        </w:rPr>
        <w:t>Lab 9</w:t>
      </w:r>
    </w:p>
    <w:p w:rsidR="009C3636" w:rsidRPr="001B59F8" w:rsidRDefault="009C3636" w:rsidP="009C3636">
      <w:pPr>
        <w:spacing w:line="240" w:lineRule="auto"/>
        <w:rPr>
          <w:rFonts w:ascii="Arial" w:hAnsi="Arial" w:cs="Arial"/>
          <w:sz w:val="28"/>
          <w:szCs w:val="32"/>
          <w:lang w:val="en-US"/>
        </w:rPr>
      </w:pPr>
      <w:r w:rsidRPr="001B59F8">
        <w:rPr>
          <w:rFonts w:ascii="Arial" w:hAnsi="Arial" w:cs="Arial"/>
          <w:b/>
          <w:sz w:val="28"/>
          <w:szCs w:val="32"/>
          <w:lang w:val="en-US"/>
        </w:rPr>
        <w:t>Name:</w:t>
      </w:r>
      <w:r w:rsidRPr="001B59F8">
        <w:rPr>
          <w:rFonts w:ascii="Arial" w:hAnsi="Arial" w:cs="Arial"/>
          <w:sz w:val="28"/>
          <w:szCs w:val="32"/>
          <w:lang w:val="en-US"/>
        </w:rPr>
        <w:t xml:space="preserve"> </w:t>
      </w:r>
      <w:proofErr w:type="spellStart"/>
      <w:r w:rsidRPr="001B59F8">
        <w:rPr>
          <w:rFonts w:ascii="Arial" w:hAnsi="Arial" w:cs="Arial"/>
          <w:sz w:val="28"/>
          <w:szCs w:val="32"/>
          <w:lang w:val="en-US"/>
        </w:rPr>
        <w:t>Vaghani</w:t>
      </w:r>
      <w:proofErr w:type="spellEnd"/>
      <w:r w:rsidRPr="001B59F8">
        <w:rPr>
          <w:rFonts w:ascii="Arial" w:hAnsi="Arial" w:cs="Arial"/>
          <w:sz w:val="28"/>
          <w:szCs w:val="32"/>
          <w:lang w:val="en-US"/>
        </w:rPr>
        <w:t xml:space="preserve"> </w:t>
      </w:r>
      <w:proofErr w:type="spellStart"/>
      <w:r w:rsidRPr="001B59F8">
        <w:rPr>
          <w:rFonts w:ascii="Arial" w:hAnsi="Arial" w:cs="Arial"/>
          <w:sz w:val="28"/>
          <w:szCs w:val="32"/>
          <w:lang w:val="en-US"/>
        </w:rPr>
        <w:t>Smit</w:t>
      </w:r>
      <w:proofErr w:type="spellEnd"/>
      <w:r w:rsidRPr="001B59F8">
        <w:rPr>
          <w:rFonts w:ascii="Arial" w:hAnsi="Arial" w:cs="Arial"/>
          <w:sz w:val="28"/>
          <w:szCs w:val="32"/>
          <w:lang w:val="en-US"/>
        </w:rPr>
        <w:t xml:space="preserve"> </w:t>
      </w:r>
      <w:proofErr w:type="spellStart"/>
      <w:r w:rsidRPr="001B59F8">
        <w:rPr>
          <w:rFonts w:ascii="Arial" w:hAnsi="Arial" w:cs="Arial"/>
          <w:sz w:val="28"/>
          <w:szCs w:val="32"/>
          <w:lang w:val="en-US"/>
        </w:rPr>
        <w:t>Dhirubhai</w:t>
      </w:r>
      <w:proofErr w:type="spellEnd"/>
    </w:p>
    <w:p w:rsidR="009C3636" w:rsidRPr="001B59F8" w:rsidRDefault="009C3636" w:rsidP="009C3636">
      <w:pPr>
        <w:spacing w:line="240" w:lineRule="auto"/>
        <w:rPr>
          <w:rFonts w:ascii="Arial" w:hAnsi="Arial" w:cs="Arial"/>
          <w:sz w:val="28"/>
          <w:szCs w:val="32"/>
          <w:lang w:val="en-US"/>
        </w:rPr>
      </w:pPr>
      <w:r w:rsidRPr="001B59F8">
        <w:rPr>
          <w:rFonts w:ascii="Arial" w:hAnsi="Arial" w:cs="Arial"/>
          <w:b/>
          <w:sz w:val="28"/>
          <w:szCs w:val="32"/>
          <w:lang w:val="en-US"/>
        </w:rPr>
        <w:t>Roll No:</w:t>
      </w:r>
      <w:r w:rsidRPr="001B59F8">
        <w:rPr>
          <w:rFonts w:ascii="Arial" w:hAnsi="Arial" w:cs="Arial"/>
          <w:sz w:val="28"/>
          <w:szCs w:val="32"/>
          <w:lang w:val="en-US"/>
        </w:rPr>
        <w:t xml:space="preserve"> 166</w:t>
      </w:r>
    </w:p>
    <w:p w:rsidR="009C3636" w:rsidRDefault="009C3636" w:rsidP="009C3636">
      <w:pPr>
        <w:spacing w:line="240" w:lineRule="auto"/>
        <w:rPr>
          <w:rFonts w:ascii="Arial" w:hAnsi="Arial" w:cs="Arial"/>
          <w:sz w:val="28"/>
          <w:szCs w:val="32"/>
          <w:lang w:val="en-US"/>
        </w:rPr>
      </w:pPr>
      <w:r w:rsidRPr="001B59F8">
        <w:rPr>
          <w:rFonts w:ascii="Arial" w:hAnsi="Arial" w:cs="Arial"/>
          <w:b/>
          <w:sz w:val="28"/>
          <w:szCs w:val="32"/>
          <w:lang w:val="en-US"/>
        </w:rPr>
        <w:t>College Id:</w:t>
      </w:r>
      <w:r w:rsidRPr="001B59F8">
        <w:rPr>
          <w:rFonts w:ascii="Arial" w:hAnsi="Arial" w:cs="Arial"/>
          <w:sz w:val="28"/>
          <w:szCs w:val="32"/>
          <w:lang w:val="en-US"/>
        </w:rPr>
        <w:t xml:space="preserve"> 19CEUEG022 </w:t>
      </w:r>
    </w:p>
    <w:p w:rsidR="001B59F8" w:rsidRPr="001B59F8" w:rsidRDefault="001B59F8" w:rsidP="001B59F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8"/>
          <w:szCs w:val="28"/>
        </w:rPr>
      </w:pPr>
      <w:r w:rsidRPr="001B59F8">
        <w:rPr>
          <w:rFonts w:ascii="Arial" w:hAnsi="Arial" w:cs="Arial"/>
          <w:b/>
          <w:sz w:val="28"/>
          <w:szCs w:val="28"/>
        </w:rPr>
        <w:t>Write an assembly language to find the LCM of two numbers. (Pass the parameters to the procedure using registers, pointer and stack)</w:t>
      </w:r>
    </w:p>
    <w:p w:rsidR="001B59F8" w:rsidRPr="001B59F8" w:rsidRDefault="001B59F8" w:rsidP="001B59F8">
      <w:pPr>
        <w:spacing w:line="240" w:lineRule="auto"/>
        <w:ind w:left="360"/>
        <w:rPr>
          <w:rFonts w:ascii="Arial" w:hAnsi="Arial" w:cs="Arial"/>
          <w:b/>
          <w:sz w:val="28"/>
          <w:szCs w:val="28"/>
          <w:lang w:val="en-US"/>
        </w:rPr>
      </w:pPr>
      <w:r w:rsidRPr="001B59F8">
        <w:rPr>
          <w:rFonts w:ascii="Arial" w:hAnsi="Arial" w:cs="Arial"/>
          <w:b/>
          <w:sz w:val="28"/>
          <w:szCs w:val="28"/>
          <w:lang w:val="en-US"/>
        </w:rPr>
        <w:t>Code:</w:t>
      </w:r>
    </w:p>
    <w:p w:rsidR="001B59F8" w:rsidRPr="001B59F8" w:rsidRDefault="001B59F8" w:rsidP="001B59F8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proofErr w:type="gramStart"/>
      <w:r w:rsidRPr="001B59F8">
        <w:rPr>
          <w:rFonts w:ascii="Consolas" w:eastAsia="Times New Roman" w:hAnsi="Consolas" w:cs="Times New Roman"/>
          <w:i/>
          <w:iCs/>
          <w:color w:val="7F848E"/>
          <w:sz w:val="33"/>
          <w:szCs w:val="33"/>
          <w:lang w:val="en-US"/>
        </w:rPr>
        <w:t>;</w:t>
      </w:r>
      <w:proofErr w:type="spellStart"/>
      <w:r w:rsidRPr="001B59F8">
        <w:rPr>
          <w:rFonts w:ascii="Consolas" w:eastAsia="Times New Roman" w:hAnsi="Consolas" w:cs="Times New Roman"/>
          <w:i/>
          <w:iCs/>
          <w:color w:val="7F848E"/>
          <w:sz w:val="33"/>
          <w:szCs w:val="33"/>
          <w:lang w:val="en-US"/>
        </w:rPr>
        <w:t>Perameter</w:t>
      </w:r>
      <w:proofErr w:type="spellEnd"/>
      <w:proofErr w:type="gramEnd"/>
      <w:r w:rsidRPr="001B59F8">
        <w:rPr>
          <w:rFonts w:ascii="Consolas" w:eastAsia="Times New Roman" w:hAnsi="Consolas" w:cs="Times New Roman"/>
          <w:i/>
          <w:iCs/>
          <w:color w:val="7F848E"/>
          <w:sz w:val="33"/>
          <w:szCs w:val="33"/>
          <w:lang w:val="en-US"/>
        </w:rPr>
        <w:t> passed by register</w:t>
      </w:r>
    </w:p>
    <w:p w:rsidR="001B59F8" w:rsidRPr="001B59F8" w:rsidRDefault="001B59F8" w:rsidP="001B59F8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proofErr w:type="gramStart"/>
      <w:r w:rsidRPr="001B59F8">
        <w:rPr>
          <w:rFonts w:ascii="Consolas" w:eastAsia="Times New Roman" w:hAnsi="Consolas" w:cs="Times New Roman"/>
          <w:color w:val="61AFEF"/>
          <w:sz w:val="33"/>
          <w:szCs w:val="33"/>
          <w:lang w:val="en-US"/>
        </w:rPr>
        <w:t>data</w:t>
      </w:r>
      <w:proofErr w:type="gramEnd"/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1B59F8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segment</w:t>
      </w:r>
    </w:p>
    <w:p w:rsidR="001B59F8" w:rsidRPr="001B59F8" w:rsidRDefault="001B59F8" w:rsidP="001B59F8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  <w:proofErr w:type="gramStart"/>
      <w:r w:rsidRPr="001B59F8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num1</w:t>
      </w:r>
      <w:proofErr w:type="gramEnd"/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proofErr w:type="spellStart"/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dw</w:t>
      </w:r>
      <w:proofErr w:type="spellEnd"/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1B59F8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0015</w:t>
      </w:r>
    </w:p>
    <w:p w:rsidR="001B59F8" w:rsidRPr="001B59F8" w:rsidRDefault="001B59F8" w:rsidP="001B59F8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  <w:proofErr w:type="gramStart"/>
      <w:r w:rsidRPr="001B59F8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num2</w:t>
      </w:r>
      <w:proofErr w:type="gramEnd"/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proofErr w:type="spellStart"/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dw</w:t>
      </w:r>
      <w:proofErr w:type="spellEnd"/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1B59F8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0040</w:t>
      </w:r>
    </w:p>
    <w:p w:rsidR="001B59F8" w:rsidRPr="001B59F8" w:rsidRDefault="001B59F8" w:rsidP="001B59F8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  <w:proofErr w:type="spellStart"/>
      <w:proofErr w:type="gramStart"/>
      <w:r w:rsidRPr="001B59F8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gcd</w:t>
      </w:r>
      <w:proofErr w:type="spellEnd"/>
      <w:proofErr w:type="gramEnd"/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proofErr w:type="spellStart"/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dw</w:t>
      </w:r>
      <w:proofErr w:type="spellEnd"/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?</w:t>
      </w:r>
    </w:p>
    <w:p w:rsidR="001B59F8" w:rsidRPr="001B59F8" w:rsidRDefault="001B59F8" w:rsidP="001B59F8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  <w:proofErr w:type="gramStart"/>
      <w:r w:rsidRPr="001B59F8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lcm</w:t>
      </w:r>
      <w:proofErr w:type="gramEnd"/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proofErr w:type="spellStart"/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dw</w:t>
      </w:r>
      <w:proofErr w:type="spellEnd"/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?</w:t>
      </w:r>
    </w:p>
    <w:p w:rsidR="001B59F8" w:rsidRPr="001B59F8" w:rsidRDefault="001B59F8" w:rsidP="001B59F8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proofErr w:type="gramStart"/>
      <w:r w:rsidRPr="001B59F8">
        <w:rPr>
          <w:rFonts w:ascii="Consolas" w:eastAsia="Times New Roman" w:hAnsi="Consolas" w:cs="Times New Roman"/>
          <w:color w:val="61AFEF"/>
          <w:sz w:val="33"/>
          <w:szCs w:val="33"/>
          <w:lang w:val="en-US"/>
        </w:rPr>
        <w:t>data</w:t>
      </w:r>
      <w:proofErr w:type="gramEnd"/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ends</w:t>
      </w:r>
    </w:p>
    <w:p w:rsidR="001B59F8" w:rsidRPr="001B59F8" w:rsidRDefault="001B59F8" w:rsidP="001B59F8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proofErr w:type="gramStart"/>
      <w:r w:rsidRPr="001B59F8">
        <w:rPr>
          <w:rFonts w:ascii="Consolas" w:eastAsia="Times New Roman" w:hAnsi="Consolas" w:cs="Times New Roman"/>
          <w:color w:val="61AFEF"/>
          <w:sz w:val="33"/>
          <w:szCs w:val="33"/>
          <w:lang w:val="en-US"/>
        </w:rPr>
        <w:t>code</w:t>
      </w:r>
      <w:proofErr w:type="gramEnd"/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1B59F8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segment</w:t>
      </w:r>
    </w:p>
    <w:p w:rsidR="001B59F8" w:rsidRPr="001B59F8" w:rsidRDefault="001B59F8" w:rsidP="001B59F8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  <w:proofErr w:type="gramStart"/>
      <w:r w:rsidRPr="001B59F8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assume</w:t>
      </w:r>
      <w:proofErr w:type="gramEnd"/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proofErr w:type="spellStart"/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ds</w:t>
      </w:r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:</w:t>
      </w:r>
      <w:r w:rsidRPr="001B59F8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data</w:t>
      </w:r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1B59F8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cs</w:t>
      </w:r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:</w:t>
      </w:r>
      <w:r w:rsidRPr="001B59F8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code</w:t>
      </w:r>
      <w:proofErr w:type="spellEnd"/>
    </w:p>
    <w:p w:rsidR="001B59F8" w:rsidRPr="001B59F8" w:rsidRDefault="001B59F8" w:rsidP="001B59F8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1B59F8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ax</w:t>
      </w:r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1B59F8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data</w:t>
      </w:r>
      <w:proofErr w:type="spellEnd"/>
    </w:p>
    <w:p w:rsidR="001B59F8" w:rsidRPr="001B59F8" w:rsidRDefault="001B59F8" w:rsidP="001B59F8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ds</w:t>
      </w:r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1B59F8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ax</w:t>
      </w:r>
      <w:proofErr w:type="spellEnd"/>
    </w:p>
    <w:p w:rsidR="001B59F8" w:rsidRPr="001B59F8" w:rsidRDefault="001B59F8" w:rsidP="001B59F8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</w:p>
    <w:p w:rsidR="001B59F8" w:rsidRPr="001B59F8" w:rsidRDefault="001B59F8" w:rsidP="001B59F8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1B59F8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ax</w:t>
      </w:r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1B59F8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num1</w:t>
      </w:r>
    </w:p>
    <w:p w:rsidR="001B59F8" w:rsidRPr="001B59F8" w:rsidRDefault="001B59F8" w:rsidP="001B59F8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1B59F8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bx</w:t>
      </w:r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1B59F8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num2</w:t>
      </w:r>
    </w:p>
    <w:p w:rsidR="001B59F8" w:rsidRPr="001B59F8" w:rsidRDefault="001B59F8" w:rsidP="001B59F8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  <w:proofErr w:type="gramStart"/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call</w:t>
      </w:r>
      <w:proofErr w:type="gramEnd"/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proofErr w:type="spellStart"/>
      <w:r w:rsidRPr="001B59F8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calcLCM</w:t>
      </w:r>
      <w:proofErr w:type="spellEnd"/>
    </w:p>
    <w:p w:rsidR="001B59F8" w:rsidRPr="001B59F8" w:rsidRDefault="001B59F8" w:rsidP="001B59F8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1B59F8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lcm</w:t>
      </w:r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1B59F8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ax</w:t>
      </w:r>
      <w:proofErr w:type="spellEnd"/>
    </w:p>
    <w:p w:rsidR="001B59F8" w:rsidRPr="001B59F8" w:rsidRDefault="001B59F8" w:rsidP="001B59F8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int</w:t>
      </w:r>
      <w:proofErr w:type="spellEnd"/>
      <w:proofErr w:type="gramEnd"/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1B59F8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03h</w:t>
      </w:r>
    </w:p>
    <w:p w:rsidR="001B59F8" w:rsidRPr="001B59F8" w:rsidRDefault="001B59F8" w:rsidP="001B59F8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</w:p>
    <w:p w:rsidR="001B59F8" w:rsidRPr="001B59F8" w:rsidRDefault="001B59F8" w:rsidP="001B59F8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  <w:proofErr w:type="spellStart"/>
      <w:proofErr w:type="gramStart"/>
      <w:r w:rsidRPr="001B59F8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calcLCM</w:t>
      </w:r>
      <w:proofErr w:type="spellEnd"/>
      <w:proofErr w:type="gramEnd"/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proc</w:t>
      </w:r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1B59F8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near</w:t>
      </w:r>
    </w:p>
    <w:p w:rsidR="001B59F8" w:rsidRPr="001B59F8" w:rsidRDefault="001B59F8" w:rsidP="001B59F8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  <w:r w:rsidRPr="001B59F8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l1</w:t>
      </w:r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:</w:t>
      </w:r>
    </w:p>
    <w:p w:rsidR="001B59F8" w:rsidRPr="001B59F8" w:rsidRDefault="001B59F8" w:rsidP="001B59F8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xor</w:t>
      </w:r>
      <w:proofErr w:type="spellEnd"/>
      <w:proofErr w:type="gramEnd"/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1B59F8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dx</w:t>
      </w:r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1B59F8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dx</w:t>
      </w:r>
      <w:proofErr w:type="spellEnd"/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1B59F8">
        <w:rPr>
          <w:rFonts w:ascii="Consolas" w:eastAsia="Times New Roman" w:hAnsi="Consolas" w:cs="Times New Roman"/>
          <w:i/>
          <w:iCs/>
          <w:color w:val="7F848E"/>
          <w:sz w:val="33"/>
          <w:szCs w:val="33"/>
          <w:lang w:val="en-US"/>
        </w:rPr>
        <w:t>;Algorithm:</w:t>
      </w:r>
    </w:p>
    <w:p w:rsidR="001B59F8" w:rsidRPr="001B59F8" w:rsidRDefault="001B59F8" w:rsidP="001B59F8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lastRenderedPageBreak/>
        <w:t>    </w:t>
      </w:r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1B59F8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cx</w:t>
      </w:r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1B59F8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bx</w:t>
      </w:r>
      <w:proofErr w:type="spellEnd"/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1B59F8">
        <w:rPr>
          <w:rFonts w:ascii="Consolas" w:eastAsia="Times New Roman" w:hAnsi="Consolas" w:cs="Times New Roman"/>
          <w:i/>
          <w:iCs/>
          <w:color w:val="7F848E"/>
          <w:sz w:val="33"/>
          <w:szCs w:val="33"/>
          <w:lang w:val="en-US"/>
        </w:rPr>
        <w:t>;while(num!=0){           </w:t>
      </w:r>
    </w:p>
    <w:p w:rsidR="001B59F8" w:rsidRPr="001B59F8" w:rsidRDefault="001B59F8" w:rsidP="001B59F8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gramStart"/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div</w:t>
      </w:r>
      <w:proofErr w:type="gramEnd"/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1B59F8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bx</w:t>
      </w:r>
      <w:proofErr w:type="spellEnd"/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ab/>
      </w:r>
      <w:r>
        <w:rPr>
          <w:rFonts w:ascii="Consolas" w:eastAsia="Times New Roman" w:hAnsi="Consolas" w:cs="Times New Roman"/>
          <w:i/>
          <w:iCs/>
          <w:color w:val="7F848E"/>
          <w:sz w:val="33"/>
          <w:szCs w:val="33"/>
          <w:lang w:val="en-US"/>
        </w:rPr>
        <w:t>; temp=num</w:t>
      </w:r>
      <w:r w:rsidRPr="001B59F8">
        <w:rPr>
          <w:rFonts w:ascii="Consolas" w:eastAsia="Times New Roman" w:hAnsi="Consolas" w:cs="Times New Roman"/>
          <w:i/>
          <w:iCs/>
          <w:color w:val="7F848E"/>
          <w:sz w:val="33"/>
          <w:szCs w:val="33"/>
          <w:lang w:val="en-US"/>
        </w:rPr>
        <w:t>;</w:t>
      </w:r>
    </w:p>
    <w:p w:rsidR="001B59F8" w:rsidRPr="001B59F8" w:rsidRDefault="001B59F8" w:rsidP="001B59F8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1B59F8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bx</w:t>
      </w:r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1B59F8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dx</w:t>
      </w:r>
      <w:proofErr w:type="spellEnd"/>
      <w:r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 xml:space="preserve"> </w:t>
      </w:r>
      <w:r w:rsidRPr="001B59F8">
        <w:rPr>
          <w:rFonts w:ascii="Consolas" w:eastAsia="Times New Roman" w:hAnsi="Consolas" w:cs="Times New Roman"/>
          <w:i/>
          <w:iCs/>
          <w:color w:val="7F848E"/>
          <w:sz w:val="33"/>
          <w:szCs w:val="33"/>
          <w:lang w:val="en-US"/>
        </w:rPr>
        <w:t>; num=(</w:t>
      </w:r>
      <w:proofErr w:type="spellStart"/>
      <w:r w:rsidRPr="001B59F8">
        <w:rPr>
          <w:rFonts w:ascii="Consolas" w:eastAsia="Times New Roman" w:hAnsi="Consolas" w:cs="Times New Roman"/>
          <w:i/>
          <w:iCs/>
          <w:color w:val="7F848E"/>
          <w:sz w:val="33"/>
          <w:szCs w:val="33"/>
          <w:lang w:val="en-US"/>
        </w:rPr>
        <w:t>a%num</w:t>
      </w:r>
      <w:proofErr w:type="spellEnd"/>
      <w:r w:rsidRPr="001B59F8">
        <w:rPr>
          <w:rFonts w:ascii="Consolas" w:eastAsia="Times New Roman" w:hAnsi="Consolas" w:cs="Times New Roman"/>
          <w:i/>
          <w:iCs/>
          <w:color w:val="7F848E"/>
          <w:sz w:val="33"/>
          <w:szCs w:val="33"/>
          <w:lang w:val="en-US"/>
        </w:rPr>
        <w:t>);</w:t>
      </w:r>
    </w:p>
    <w:p w:rsidR="001B59F8" w:rsidRPr="001B59F8" w:rsidRDefault="001B59F8" w:rsidP="001B59F8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1B59F8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ax</w:t>
      </w:r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1B59F8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cx</w:t>
      </w:r>
      <w:proofErr w:type="spellEnd"/>
      <w:r w:rsidRPr="001B59F8">
        <w:rPr>
          <w:rFonts w:ascii="Consolas" w:eastAsia="Times New Roman" w:hAnsi="Consolas" w:cs="Times New Roman"/>
          <w:i/>
          <w:iCs/>
          <w:color w:val="7F848E"/>
          <w:sz w:val="33"/>
          <w:szCs w:val="33"/>
          <w:lang w:val="en-US"/>
        </w:rPr>
        <w:t>; ; a=temp;</w:t>
      </w:r>
    </w:p>
    <w:p w:rsidR="001B59F8" w:rsidRPr="001B59F8" w:rsidRDefault="001B59F8" w:rsidP="001B59F8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cmp</w:t>
      </w:r>
      <w:proofErr w:type="spellEnd"/>
      <w:proofErr w:type="gramEnd"/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1B59F8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bx</w:t>
      </w:r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1B59F8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0</w:t>
      </w:r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1B59F8">
        <w:rPr>
          <w:rFonts w:ascii="Consolas" w:eastAsia="Times New Roman" w:hAnsi="Consolas" w:cs="Times New Roman"/>
          <w:i/>
          <w:iCs/>
          <w:color w:val="7F848E"/>
          <w:sz w:val="33"/>
          <w:szCs w:val="33"/>
          <w:lang w:val="en-US"/>
        </w:rPr>
        <w:t>;}</w:t>
      </w:r>
    </w:p>
    <w:p w:rsidR="001B59F8" w:rsidRPr="001B59F8" w:rsidRDefault="001B59F8" w:rsidP="001B59F8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jne</w:t>
      </w:r>
      <w:proofErr w:type="spellEnd"/>
      <w:proofErr w:type="gramEnd"/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1B59F8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l1</w:t>
      </w:r>
    </w:p>
    <w:p w:rsidR="001B59F8" w:rsidRPr="001B59F8" w:rsidRDefault="001B59F8" w:rsidP="001B59F8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</w:p>
    <w:p w:rsidR="001B59F8" w:rsidRPr="001B59F8" w:rsidRDefault="001B59F8" w:rsidP="001B59F8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1B59F8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gcd</w:t>
      </w:r>
      <w:proofErr w:type="spellEnd"/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,</w:t>
      </w:r>
      <w:r w:rsidRPr="001B59F8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ax</w:t>
      </w:r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1B59F8">
        <w:rPr>
          <w:rFonts w:ascii="Consolas" w:eastAsia="Times New Roman" w:hAnsi="Consolas" w:cs="Times New Roman"/>
          <w:i/>
          <w:iCs/>
          <w:color w:val="7F848E"/>
          <w:sz w:val="33"/>
          <w:szCs w:val="33"/>
          <w:lang w:val="en-US"/>
        </w:rPr>
        <w:t>;</w:t>
      </w:r>
      <w:proofErr w:type="spellStart"/>
      <w:r w:rsidRPr="001B59F8">
        <w:rPr>
          <w:rFonts w:ascii="Consolas" w:eastAsia="Times New Roman" w:hAnsi="Consolas" w:cs="Times New Roman"/>
          <w:i/>
          <w:iCs/>
          <w:color w:val="7F848E"/>
          <w:sz w:val="33"/>
          <w:szCs w:val="33"/>
          <w:lang w:val="en-US"/>
        </w:rPr>
        <w:t>gcd</w:t>
      </w:r>
      <w:proofErr w:type="spellEnd"/>
      <w:r w:rsidRPr="001B59F8">
        <w:rPr>
          <w:rFonts w:ascii="Consolas" w:eastAsia="Times New Roman" w:hAnsi="Consolas" w:cs="Times New Roman"/>
          <w:i/>
          <w:iCs/>
          <w:color w:val="7F848E"/>
          <w:sz w:val="33"/>
          <w:szCs w:val="33"/>
          <w:lang w:val="en-US"/>
        </w:rPr>
        <w:t>=a;</w:t>
      </w:r>
    </w:p>
    <w:p w:rsidR="001B59F8" w:rsidRPr="001B59F8" w:rsidRDefault="001B59F8" w:rsidP="001B59F8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1B59F8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cx</w:t>
      </w:r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1B59F8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ax</w:t>
      </w:r>
      <w:proofErr w:type="spellEnd"/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1B59F8">
        <w:rPr>
          <w:rFonts w:ascii="Consolas" w:eastAsia="Times New Roman" w:hAnsi="Consolas" w:cs="Times New Roman"/>
          <w:i/>
          <w:iCs/>
          <w:color w:val="7F848E"/>
          <w:sz w:val="33"/>
          <w:szCs w:val="33"/>
          <w:lang w:val="en-US"/>
        </w:rPr>
        <w:t>;lcm=(a*b)/</w:t>
      </w:r>
      <w:proofErr w:type="spellStart"/>
      <w:r w:rsidRPr="001B59F8">
        <w:rPr>
          <w:rFonts w:ascii="Consolas" w:eastAsia="Times New Roman" w:hAnsi="Consolas" w:cs="Times New Roman"/>
          <w:i/>
          <w:iCs/>
          <w:color w:val="7F848E"/>
          <w:sz w:val="33"/>
          <w:szCs w:val="33"/>
          <w:lang w:val="en-US"/>
        </w:rPr>
        <w:t>gcd</w:t>
      </w:r>
      <w:proofErr w:type="spellEnd"/>
    </w:p>
    <w:p w:rsidR="001B59F8" w:rsidRPr="001B59F8" w:rsidRDefault="001B59F8" w:rsidP="001B59F8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1B59F8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ax</w:t>
      </w:r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1B59F8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num1</w:t>
      </w:r>
    </w:p>
    <w:p w:rsidR="001B59F8" w:rsidRPr="001B59F8" w:rsidRDefault="001B59F8" w:rsidP="001B59F8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1B59F8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bx</w:t>
      </w:r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1B59F8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num2</w:t>
      </w:r>
    </w:p>
    <w:p w:rsidR="001B59F8" w:rsidRPr="001B59F8" w:rsidRDefault="001B59F8" w:rsidP="001B59F8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mul</w:t>
      </w:r>
      <w:proofErr w:type="spellEnd"/>
      <w:proofErr w:type="gramEnd"/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1B59F8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bx</w:t>
      </w:r>
      <w:proofErr w:type="spellEnd"/>
    </w:p>
    <w:p w:rsidR="001B59F8" w:rsidRPr="001B59F8" w:rsidRDefault="001B59F8" w:rsidP="001B59F8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gramStart"/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div</w:t>
      </w:r>
      <w:proofErr w:type="gramEnd"/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1B59F8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cx</w:t>
      </w:r>
      <w:proofErr w:type="spellEnd"/>
    </w:p>
    <w:p w:rsidR="001B59F8" w:rsidRPr="001B59F8" w:rsidRDefault="001B59F8" w:rsidP="001B59F8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RET</w:t>
      </w:r>
    </w:p>
    <w:p w:rsidR="001B59F8" w:rsidRPr="001B59F8" w:rsidRDefault="001B59F8" w:rsidP="001B59F8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  <w:proofErr w:type="spellStart"/>
      <w:proofErr w:type="gramStart"/>
      <w:r w:rsidRPr="001B59F8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calcLCM</w:t>
      </w:r>
      <w:proofErr w:type="spellEnd"/>
      <w:proofErr w:type="gramEnd"/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proofErr w:type="spellStart"/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endp</w:t>
      </w:r>
      <w:proofErr w:type="spellEnd"/>
    </w:p>
    <w:p w:rsidR="001B59F8" w:rsidRPr="001B59F8" w:rsidRDefault="001B59F8" w:rsidP="001B59F8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proofErr w:type="gramStart"/>
      <w:r w:rsidRPr="001B59F8">
        <w:rPr>
          <w:rFonts w:ascii="Consolas" w:eastAsia="Times New Roman" w:hAnsi="Consolas" w:cs="Times New Roman"/>
          <w:color w:val="61AFEF"/>
          <w:sz w:val="33"/>
          <w:szCs w:val="33"/>
          <w:lang w:val="en-US"/>
        </w:rPr>
        <w:t>code</w:t>
      </w:r>
      <w:proofErr w:type="gramEnd"/>
      <w:r w:rsidRPr="001B59F8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1B59F8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ends</w:t>
      </w:r>
    </w:p>
    <w:p w:rsidR="001B59F8" w:rsidRPr="001B59F8" w:rsidRDefault="001B59F8" w:rsidP="001B59F8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proofErr w:type="gramStart"/>
      <w:r w:rsidRPr="001B59F8">
        <w:rPr>
          <w:rFonts w:ascii="Consolas" w:eastAsia="Times New Roman" w:hAnsi="Consolas" w:cs="Times New Roman"/>
          <w:color w:val="61AFEF"/>
          <w:sz w:val="33"/>
          <w:szCs w:val="33"/>
          <w:lang w:val="en-US"/>
        </w:rPr>
        <w:t>end</w:t>
      </w:r>
      <w:proofErr w:type="gramEnd"/>
    </w:p>
    <w:p w:rsidR="009C3636" w:rsidRDefault="009C3636" w:rsidP="009C3636">
      <w:pPr>
        <w:spacing w:line="240" w:lineRule="auto"/>
        <w:rPr>
          <w:rFonts w:ascii="Arial" w:hAnsi="Arial" w:cs="Arial"/>
          <w:sz w:val="32"/>
          <w:szCs w:val="32"/>
          <w:lang w:val="en-US"/>
        </w:rPr>
      </w:pPr>
    </w:p>
    <w:p w:rsidR="001B59F8" w:rsidRDefault="001B59F8" w:rsidP="009C3636">
      <w:pPr>
        <w:spacing w:line="240" w:lineRule="auto"/>
        <w:rPr>
          <w:rFonts w:ascii="Arial" w:hAnsi="Arial" w:cs="Arial"/>
          <w:b/>
          <w:sz w:val="32"/>
          <w:szCs w:val="32"/>
          <w:lang w:val="en-US"/>
        </w:rPr>
      </w:pPr>
      <w:r w:rsidRPr="001B59F8">
        <w:rPr>
          <w:rFonts w:ascii="Arial" w:hAnsi="Arial" w:cs="Arial"/>
          <w:b/>
          <w:sz w:val="32"/>
          <w:szCs w:val="32"/>
          <w:lang w:val="en-US"/>
        </w:rPr>
        <w:t>Screenshot:</w:t>
      </w:r>
    </w:p>
    <w:p w:rsidR="001B59F8" w:rsidRDefault="001B59F8" w:rsidP="009C3636">
      <w:pPr>
        <w:spacing w:line="240" w:lineRule="auto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noProof/>
          <w:sz w:val="32"/>
          <w:szCs w:val="32"/>
          <w:lang w:val="en-US"/>
        </w:rPr>
        <w:pict>
          <v:rect id="_x0000_s1026" style="position:absolute;margin-left:193.5pt;margin-top:24.2pt;width:17.25pt;height:14.25pt;z-index:251659264" filled="f" strokecolor="red" strokeweight="2.25pt"/>
        </w:pict>
      </w:r>
      <w:r>
        <w:rPr>
          <w:rFonts w:ascii="Arial" w:hAnsi="Arial" w:cs="Arial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193040</wp:posOffset>
            </wp:positionV>
            <wp:extent cx="4467225" cy="1381125"/>
            <wp:effectExtent l="19050" t="0" r="9525" b="0"/>
            <wp:wrapThrough wrapText="bothSides">
              <wp:wrapPolygon edited="0">
                <wp:start x="-92" y="0"/>
                <wp:lineTo x="-92" y="21451"/>
                <wp:lineTo x="21646" y="21451"/>
                <wp:lineTo x="21646" y="0"/>
                <wp:lineTo x="-92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59F8" w:rsidRPr="001B59F8" w:rsidRDefault="001B59F8" w:rsidP="001B59F8">
      <w:pPr>
        <w:rPr>
          <w:rFonts w:ascii="Arial" w:hAnsi="Arial" w:cs="Arial"/>
          <w:sz w:val="32"/>
          <w:szCs w:val="32"/>
          <w:lang w:val="en-US"/>
        </w:rPr>
      </w:pPr>
    </w:p>
    <w:p w:rsidR="001B59F8" w:rsidRPr="001B59F8" w:rsidRDefault="001B59F8" w:rsidP="001B59F8">
      <w:pPr>
        <w:rPr>
          <w:rFonts w:ascii="Arial" w:hAnsi="Arial" w:cs="Arial"/>
          <w:sz w:val="32"/>
          <w:szCs w:val="32"/>
          <w:lang w:val="en-US"/>
        </w:rPr>
      </w:pPr>
    </w:p>
    <w:p w:rsidR="001B59F8" w:rsidRPr="001B59F8" w:rsidRDefault="001B59F8" w:rsidP="001B59F8">
      <w:pPr>
        <w:rPr>
          <w:rFonts w:ascii="Arial" w:hAnsi="Arial" w:cs="Arial"/>
          <w:sz w:val="32"/>
          <w:szCs w:val="32"/>
          <w:lang w:val="en-US"/>
        </w:rPr>
      </w:pPr>
    </w:p>
    <w:p w:rsidR="001B59F8" w:rsidRDefault="001B59F8" w:rsidP="001B59F8">
      <w:pPr>
        <w:rPr>
          <w:rFonts w:ascii="Arial" w:hAnsi="Arial" w:cs="Arial"/>
          <w:sz w:val="32"/>
          <w:szCs w:val="32"/>
          <w:lang w:val="en-US"/>
        </w:rPr>
      </w:pPr>
    </w:p>
    <w:p w:rsidR="001B59F8" w:rsidRDefault="001B59F8" w:rsidP="001B59F8">
      <w:pPr>
        <w:rPr>
          <w:rFonts w:ascii="Arial" w:hAnsi="Arial" w:cs="Arial"/>
          <w:sz w:val="32"/>
          <w:szCs w:val="32"/>
          <w:lang w:val="en-US"/>
        </w:rPr>
      </w:pPr>
    </w:p>
    <w:p w:rsidR="001B59F8" w:rsidRDefault="001B59F8" w:rsidP="001B59F8">
      <w:pPr>
        <w:rPr>
          <w:rFonts w:ascii="Arial" w:hAnsi="Arial" w:cs="Arial"/>
          <w:sz w:val="32"/>
          <w:szCs w:val="32"/>
          <w:lang w:val="en-US"/>
        </w:rPr>
      </w:pPr>
    </w:p>
    <w:p w:rsidR="001B59F8" w:rsidRDefault="001B59F8" w:rsidP="001B59F8">
      <w:pPr>
        <w:rPr>
          <w:rFonts w:ascii="Arial" w:hAnsi="Arial" w:cs="Arial"/>
          <w:sz w:val="32"/>
          <w:szCs w:val="32"/>
          <w:lang w:val="en-US"/>
        </w:rPr>
      </w:pPr>
    </w:p>
    <w:p w:rsidR="001B59F8" w:rsidRPr="001B59F8" w:rsidRDefault="001B59F8" w:rsidP="001B59F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1B59F8">
        <w:rPr>
          <w:rFonts w:ascii="Arial" w:hAnsi="Arial" w:cs="Arial"/>
          <w:b/>
          <w:sz w:val="28"/>
          <w:szCs w:val="28"/>
        </w:rPr>
        <w:lastRenderedPageBreak/>
        <w:t xml:space="preserve">Write an assembly language program to convert temperature from Fahrenheit to Celsius. [(F − 32) × 5/9 = °C] </w:t>
      </w:r>
    </w:p>
    <w:p w:rsidR="001B59F8" w:rsidRDefault="001B59F8" w:rsidP="001B59F8">
      <w:pPr>
        <w:ind w:left="360"/>
        <w:rPr>
          <w:rFonts w:ascii="Arial" w:hAnsi="Arial" w:cs="Arial"/>
          <w:b/>
          <w:sz w:val="28"/>
          <w:szCs w:val="28"/>
          <w:lang w:val="en-US"/>
        </w:rPr>
      </w:pPr>
      <w:r w:rsidRPr="001B59F8">
        <w:rPr>
          <w:rFonts w:ascii="Arial" w:hAnsi="Arial" w:cs="Arial"/>
          <w:b/>
          <w:sz w:val="28"/>
          <w:szCs w:val="28"/>
          <w:lang w:val="en-US"/>
        </w:rPr>
        <w:t>Code:</w:t>
      </w:r>
    </w:p>
    <w:p w:rsidR="00E73BF1" w:rsidRPr="00E73BF1" w:rsidRDefault="00E73BF1" w:rsidP="00E73BF1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proofErr w:type="gramStart"/>
      <w:r w:rsidRPr="00E73BF1">
        <w:rPr>
          <w:rFonts w:ascii="Consolas" w:eastAsia="Times New Roman" w:hAnsi="Consolas" w:cs="Times New Roman"/>
          <w:color w:val="61AFEF"/>
          <w:sz w:val="33"/>
          <w:szCs w:val="33"/>
          <w:lang w:val="en-US"/>
        </w:rPr>
        <w:t>data</w:t>
      </w:r>
      <w:proofErr w:type="gramEnd"/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E73BF1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segment</w:t>
      </w:r>
    </w:p>
    <w:p w:rsidR="00E73BF1" w:rsidRPr="00E73BF1" w:rsidRDefault="00E73BF1" w:rsidP="00E73BF1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  <w:r w:rsidRPr="00E73BF1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Fahrenheit</w:t>
      </w:r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proofErr w:type="spellStart"/>
      <w:proofErr w:type="gramStart"/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dw</w:t>
      </w:r>
      <w:proofErr w:type="spellEnd"/>
      <w:proofErr w:type="gramEnd"/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E73BF1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122</w:t>
      </w:r>
    </w:p>
    <w:p w:rsidR="00E73BF1" w:rsidRPr="00E73BF1" w:rsidRDefault="00E73BF1" w:rsidP="00E73BF1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  <w:r w:rsidRPr="00E73BF1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Celsius</w:t>
      </w:r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proofErr w:type="spellStart"/>
      <w:proofErr w:type="gramStart"/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dw</w:t>
      </w:r>
      <w:proofErr w:type="spellEnd"/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? </w:t>
      </w:r>
      <w:r w:rsidRPr="00E73BF1">
        <w:rPr>
          <w:rFonts w:ascii="Consolas" w:eastAsia="Times New Roman" w:hAnsi="Consolas" w:cs="Times New Roman"/>
          <w:i/>
          <w:iCs/>
          <w:color w:val="7F848E"/>
          <w:sz w:val="33"/>
          <w:szCs w:val="33"/>
          <w:lang w:val="en-US"/>
        </w:rPr>
        <w:t>;It</w:t>
      </w:r>
      <w:proofErr w:type="gramEnd"/>
      <w:r w:rsidRPr="00E73BF1">
        <w:rPr>
          <w:rFonts w:ascii="Consolas" w:eastAsia="Times New Roman" w:hAnsi="Consolas" w:cs="Times New Roman"/>
          <w:i/>
          <w:iCs/>
          <w:color w:val="7F848E"/>
          <w:sz w:val="33"/>
          <w:szCs w:val="33"/>
          <w:lang w:val="en-US"/>
        </w:rPr>
        <w:t> should be 50</w:t>
      </w:r>
    </w:p>
    <w:p w:rsidR="00E73BF1" w:rsidRPr="00E73BF1" w:rsidRDefault="00E73BF1" w:rsidP="00E73BF1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proofErr w:type="gramStart"/>
      <w:r w:rsidRPr="00E73BF1">
        <w:rPr>
          <w:rFonts w:ascii="Consolas" w:eastAsia="Times New Roman" w:hAnsi="Consolas" w:cs="Times New Roman"/>
          <w:color w:val="61AFEF"/>
          <w:sz w:val="33"/>
          <w:szCs w:val="33"/>
          <w:lang w:val="en-US"/>
        </w:rPr>
        <w:t>data</w:t>
      </w:r>
      <w:proofErr w:type="gramEnd"/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ends</w:t>
      </w:r>
    </w:p>
    <w:p w:rsidR="00E73BF1" w:rsidRPr="00E73BF1" w:rsidRDefault="00E73BF1" w:rsidP="00E73BF1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proofErr w:type="spellStart"/>
      <w:proofErr w:type="gramStart"/>
      <w:r w:rsidRPr="00E73BF1">
        <w:rPr>
          <w:rFonts w:ascii="Consolas" w:eastAsia="Times New Roman" w:hAnsi="Consolas" w:cs="Times New Roman"/>
          <w:color w:val="61AFEF"/>
          <w:sz w:val="33"/>
          <w:szCs w:val="33"/>
          <w:lang w:val="en-US"/>
        </w:rPr>
        <w:t>mystack</w:t>
      </w:r>
      <w:proofErr w:type="spellEnd"/>
      <w:proofErr w:type="gramEnd"/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E73BF1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segment</w:t>
      </w:r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E73BF1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stack</w:t>
      </w:r>
    </w:p>
    <w:p w:rsidR="00E73BF1" w:rsidRPr="00E73BF1" w:rsidRDefault="00E73BF1" w:rsidP="00E73BF1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  <w:proofErr w:type="spellStart"/>
      <w:proofErr w:type="gramStart"/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dw</w:t>
      </w:r>
      <w:proofErr w:type="spellEnd"/>
      <w:proofErr w:type="gramEnd"/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E73BF1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5</w:t>
      </w:r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dup</w:t>
      </w:r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(</w:t>
      </w:r>
      <w:r w:rsidRPr="00E73BF1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0</w:t>
      </w:r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)</w:t>
      </w:r>
    </w:p>
    <w:p w:rsidR="00E73BF1" w:rsidRPr="00E73BF1" w:rsidRDefault="00E73BF1" w:rsidP="00E73BF1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  <w:proofErr w:type="spellStart"/>
      <w:proofErr w:type="gramStart"/>
      <w:r w:rsidRPr="00E73BF1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stack_top</w:t>
      </w:r>
      <w:proofErr w:type="spellEnd"/>
      <w:proofErr w:type="gramEnd"/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E73BF1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label</w:t>
      </w:r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word</w:t>
      </w:r>
    </w:p>
    <w:p w:rsidR="00E73BF1" w:rsidRPr="00E73BF1" w:rsidRDefault="00E73BF1" w:rsidP="00E73BF1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proofErr w:type="spellStart"/>
      <w:proofErr w:type="gramStart"/>
      <w:r w:rsidRPr="00E73BF1">
        <w:rPr>
          <w:rFonts w:ascii="Consolas" w:eastAsia="Times New Roman" w:hAnsi="Consolas" w:cs="Times New Roman"/>
          <w:color w:val="61AFEF"/>
          <w:sz w:val="33"/>
          <w:szCs w:val="33"/>
          <w:lang w:val="en-US"/>
        </w:rPr>
        <w:t>mystack</w:t>
      </w:r>
      <w:proofErr w:type="spellEnd"/>
      <w:proofErr w:type="gramEnd"/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ends</w:t>
      </w:r>
    </w:p>
    <w:p w:rsidR="00E73BF1" w:rsidRPr="00E73BF1" w:rsidRDefault="00E73BF1" w:rsidP="00E73BF1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proofErr w:type="gramStart"/>
      <w:r w:rsidRPr="00E73BF1">
        <w:rPr>
          <w:rFonts w:ascii="Consolas" w:eastAsia="Times New Roman" w:hAnsi="Consolas" w:cs="Times New Roman"/>
          <w:color w:val="61AFEF"/>
          <w:sz w:val="33"/>
          <w:szCs w:val="33"/>
          <w:lang w:val="en-US"/>
        </w:rPr>
        <w:t>code</w:t>
      </w:r>
      <w:proofErr w:type="gramEnd"/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E73BF1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segment</w:t>
      </w:r>
    </w:p>
    <w:p w:rsidR="00E73BF1" w:rsidRPr="00E73BF1" w:rsidRDefault="00E73BF1" w:rsidP="00E73BF1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  <w:proofErr w:type="gramStart"/>
      <w:r w:rsidRPr="00E73BF1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assume</w:t>
      </w:r>
      <w:proofErr w:type="gramEnd"/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proofErr w:type="spellStart"/>
      <w:r w:rsidRPr="00E73BF1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cs</w:t>
      </w:r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:</w:t>
      </w:r>
      <w:r w:rsidRPr="00E73BF1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code</w:t>
      </w:r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E73BF1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ds</w:t>
      </w:r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:</w:t>
      </w:r>
      <w:r w:rsidRPr="00E73BF1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data</w:t>
      </w:r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E73BF1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ss</w:t>
      </w:r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:</w:t>
      </w:r>
      <w:r w:rsidRPr="00E73BF1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mystack</w:t>
      </w:r>
      <w:proofErr w:type="spellEnd"/>
    </w:p>
    <w:p w:rsidR="00E73BF1" w:rsidRPr="00E73BF1" w:rsidRDefault="00E73BF1" w:rsidP="00E73BF1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E73BF1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ax</w:t>
      </w:r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E73BF1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data</w:t>
      </w:r>
      <w:proofErr w:type="spellEnd"/>
    </w:p>
    <w:p w:rsidR="00E73BF1" w:rsidRPr="00E73BF1" w:rsidRDefault="00E73BF1" w:rsidP="00E73BF1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ds</w:t>
      </w:r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E73BF1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ax</w:t>
      </w:r>
      <w:proofErr w:type="spellEnd"/>
    </w:p>
    <w:p w:rsidR="00E73BF1" w:rsidRPr="00E73BF1" w:rsidRDefault="00E73BF1" w:rsidP="00E73BF1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E73BF1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ax</w:t>
      </w:r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E73BF1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mystack</w:t>
      </w:r>
      <w:proofErr w:type="spellEnd"/>
    </w:p>
    <w:p w:rsidR="00E73BF1" w:rsidRPr="00E73BF1" w:rsidRDefault="00E73BF1" w:rsidP="00E73BF1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E73BF1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ss</w:t>
      </w:r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E73BF1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ax</w:t>
      </w:r>
      <w:proofErr w:type="spellEnd"/>
    </w:p>
    <w:p w:rsidR="00E73BF1" w:rsidRPr="00E73BF1" w:rsidRDefault="00E73BF1" w:rsidP="00E73BF1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 </w:t>
      </w:r>
    </w:p>
    <w:p w:rsidR="00E73BF1" w:rsidRPr="00E73BF1" w:rsidRDefault="00E73BF1" w:rsidP="00E73BF1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sp,</w:t>
      </w:r>
      <w:r w:rsidRPr="00E73BF1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offset</w:t>
      </w:r>
      <w:proofErr w:type="spellEnd"/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proofErr w:type="spellStart"/>
      <w:r w:rsidRPr="00E73BF1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stack_top</w:t>
      </w:r>
      <w:proofErr w:type="spellEnd"/>
    </w:p>
    <w:p w:rsidR="00E73BF1" w:rsidRPr="00E73BF1" w:rsidRDefault="00E73BF1" w:rsidP="00E73BF1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 </w:t>
      </w:r>
    </w:p>
    <w:p w:rsidR="00E73BF1" w:rsidRPr="00E73BF1" w:rsidRDefault="00E73BF1" w:rsidP="00E73BF1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gramStart"/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push</w:t>
      </w:r>
      <w:proofErr w:type="gramEnd"/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E73BF1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Fahrenheit</w:t>
      </w:r>
    </w:p>
    <w:p w:rsidR="00E73BF1" w:rsidRPr="00E73BF1" w:rsidRDefault="00E73BF1" w:rsidP="00E73BF1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  <w:proofErr w:type="gramStart"/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call</w:t>
      </w:r>
      <w:proofErr w:type="gramEnd"/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proofErr w:type="spellStart"/>
      <w:r w:rsidRPr="00E73BF1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calcCelsius</w:t>
      </w:r>
      <w:proofErr w:type="spellEnd"/>
    </w:p>
    <w:p w:rsidR="00E73BF1" w:rsidRPr="00E73BF1" w:rsidRDefault="00E73BF1" w:rsidP="00E73BF1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int</w:t>
      </w:r>
      <w:proofErr w:type="spellEnd"/>
      <w:proofErr w:type="gramEnd"/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E73BF1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03</w:t>
      </w:r>
    </w:p>
    <w:p w:rsidR="00E73BF1" w:rsidRPr="00E73BF1" w:rsidRDefault="00E73BF1" w:rsidP="00E73BF1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 </w:t>
      </w:r>
    </w:p>
    <w:p w:rsidR="00E73BF1" w:rsidRPr="00E73BF1" w:rsidRDefault="00E73BF1" w:rsidP="00E73BF1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  <w:proofErr w:type="spellStart"/>
      <w:proofErr w:type="gramStart"/>
      <w:r w:rsidRPr="00E73BF1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calcCelsius</w:t>
      </w:r>
      <w:proofErr w:type="spellEnd"/>
      <w:proofErr w:type="gramEnd"/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proc</w:t>
      </w:r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E73BF1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near</w:t>
      </w:r>
    </w:p>
    <w:p w:rsidR="00E73BF1" w:rsidRPr="00E73BF1" w:rsidRDefault="00E73BF1" w:rsidP="00E73BF1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gramStart"/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push</w:t>
      </w:r>
      <w:proofErr w:type="gramEnd"/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E73BF1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bp</w:t>
      </w:r>
      <w:proofErr w:type="spellEnd"/>
    </w:p>
    <w:p w:rsidR="00E73BF1" w:rsidRPr="00E73BF1" w:rsidRDefault="00E73BF1" w:rsidP="00E73BF1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E73BF1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bp</w:t>
      </w:r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,sp</w:t>
      </w:r>
      <w:proofErr w:type="spellEnd"/>
    </w:p>
    <w:p w:rsidR="00E73BF1" w:rsidRPr="00E73BF1" w:rsidRDefault="00E73BF1" w:rsidP="00E73BF1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E73BF1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ax</w:t>
      </w:r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,[</w:t>
      </w:r>
      <w:r w:rsidRPr="00E73BF1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bp</w:t>
      </w:r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+</w:t>
      </w:r>
      <w:r w:rsidRPr="00E73BF1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4</w:t>
      </w:r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]</w:t>
      </w:r>
    </w:p>
    <w:p w:rsidR="00E73BF1" w:rsidRPr="00E73BF1" w:rsidRDefault="00E73BF1" w:rsidP="00E73BF1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 </w:t>
      </w:r>
    </w:p>
    <w:p w:rsidR="00E73BF1" w:rsidRPr="00E73BF1" w:rsidRDefault="00E73BF1" w:rsidP="00E73BF1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gramStart"/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sub</w:t>
      </w:r>
      <w:proofErr w:type="gramEnd"/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E73BF1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ax</w:t>
      </w:r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E73BF1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32</w:t>
      </w:r>
    </w:p>
    <w:p w:rsidR="00E73BF1" w:rsidRPr="00E73BF1" w:rsidRDefault="00E73BF1" w:rsidP="00E73BF1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lastRenderedPageBreak/>
        <w:t>    </w:t>
      </w:r>
      <w:proofErr w:type="spellStart"/>
      <w:proofErr w:type="gramStart"/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E73BF1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cx</w:t>
      </w:r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E73BF1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0005</w:t>
      </w:r>
    </w:p>
    <w:p w:rsidR="00E73BF1" w:rsidRPr="00E73BF1" w:rsidRDefault="00E73BF1" w:rsidP="00E73BF1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mul</w:t>
      </w:r>
      <w:proofErr w:type="spellEnd"/>
      <w:proofErr w:type="gramEnd"/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E73BF1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cx</w:t>
      </w:r>
      <w:proofErr w:type="spellEnd"/>
    </w:p>
    <w:p w:rsidR="00E73BF1" w:rsidRPr="00E73BF1" w:rsidRDefault="00E73BF1" w:rsidP="00E73BF1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E73BF1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cx</w:t>
      </w:r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E73BF1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0009</w:t>
      </w:r>
    </w:p>
    <w:p w:rsidR="00E73BF1" w:rsidRPr="00E73BF1" w:rsidRDefault="00E73BF1" w:rsidP="00E73BF1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gramStart"/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div</w:t>
      </w:r>
      <w:proofErr w:type="gramEnd"/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E73BF1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cx</w:t>
      </w:r>
      <w:proofErr w:type="spellEnd"/>
    </w:p>
    <w:p w:rsidR="00E73BF1" w:rsidRPr="00E73BF1" w:rsidRDefault="00E73BF1" w:rsidP="00E73BF1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E73BF1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Celsius</w:t>
      </w:r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E73BF1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ax</w:t>
      </w:r>
      <w:proofErr w:type="spellEnd"/>
    </w:p>
    <w:p w:rsidR="00E73BF1" w:rsidRPr="00E73BF1" w:rsidRDefault="00E73BF1" w:rsidP="00E73BF1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gramStart"/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pop</w:t>
      </w:r>
      <w:proofErr w:type="gramEnd"/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E73BF1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bp</w:t>
      </w:r>
      <w:proofErr w:type="spellEnd"/>
    </w:p>
    <w:p w:rsidR="00E73BF1" w:rsidRPr="00E73BF1" w:rsidRDefault="00E73BF1" w:rsidP="00E73BF1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RET</w:t>
      </w:r>
    </w:p>
    <w:p w:rsidR="00E73BF1" w:rsidRPr="00E73BF1" w:rsidRDefault="00E73BF1" w:rsidP="00E73BF1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  <w:proofErr w:type="spellStart"/>
      <w:proofErr w:type="gramStart"/>
      <w:r w:rsidRPr="00E73BF1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calcCelsius</w:t>
      </w:r>
      <w:proofErr w:type="spellEnd"/>
      <w:proofErr w:type="gramEnd"/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proofErr w:type="spellStart"/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endp</w:t>
      </w:r>
      <w:proofErr w:type="spellEnd"/>
    </w:p>
    <w:p w:rsidR="00E73BF1" w:rsidRPr="00E73BF1" w:rsidRDefault="00E73BF1" w:rsidP="00E73BF1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proofErr w:type="gramStart"/>
      <w:r w:rsidRPr="00E73BF1">
        <w:rPr>
          <w:rFonts w:ascii="Consolas" w:eastAsia="Times New Roman" w:hAnsi="Consolas" w:cs="Times New Roman"/>
          <w:color w:val="61AFEF"/>
          <w:sz w:val="33"/>
          <w:szCs w:val="33"/>
          <w:lang w:val="en-US"/>
        </w:rPr>
        <w:t>code</w:t>
      </w:r>
      <w:proofErr w:type="gramEnd"/>
      <w:r w:rsidRPr="00E73BF1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E73BF1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ends</w:t>
      </w:r>
    </w:p>
    <w:p w:rsidR="00E73BF1" w:rsidRPr="00E73BF1" w:rsidRDefault="00E73BF1" w:rsidP="00E73BF1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proofErr w:type="gramStart"/>
      <w:r w:rsidRPr="00E73BF1">
        <w:rPr>
          <w:rFonts w:ascii="Consolas" w:eastAsia="Times New Roman" w:hAnsi="Consolas" w:cs="Times New Roman"/>
          <w:color w:val="61AFEF"/>
          <w:sz w:val="33"/>
          <w:szCs w:val="33"/>
          <w:lang w:val="en-US"/>
        </w:rPr>
        <w:t>end</w:t>
      </w:r>
      <w:proofErr w:type="gramEnd"/>
    </w:p>
    <w:p w:rsidR="00E73BF1" w:rsidRDefault="00E73BF1" w:rsidP="001B59F8">
      <w:pPr>
        <w:ind w:left="360"/>
        <w:rPr>
          <w:rFonts w:ascii="Arial" w:hAnsi="Arial" w:cs="Arial"/>
          <w:b/>
          <w:sz w:val="28"/>
          <w:szCs w:val="28"/>
          <w:lang w:val="en-US"/>
        </w:rPr>
      </w:pPr>
    </w:p>
    <w:p w:rsidR="00E73BF1" w:rsidRDefault="00E73BF1" w:rsidP="001B59F8">
      <w:pPr>
        <w:ind w:left="36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Screenshot:</w:t>
      </w:r>
    </w:p>
    <w:p w:rsidR="00E73BF1" w:rsidRPr="00E73BF1" w:rsidRDefault="00E73BF1" w:rsidP="001B59F8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E73BF1">
        <w:rPr>
          <w:rFonts w:ascii="Arial" w:hAnsi="Arial" w:cs="Arial"/>
          <w:sz w:val="28"/>
          <w:szCs w:val="28"/>
          <w:lang w:val="en-US"/>
        </w:rPr>
        <w:t>32H=50</w:t>
      </w:r>
    </w:p>
    <w:p w:rsidR="00E73BF1" w:rsidRPr="001B59F8" w:rsidRDefault="00E73BF1" w:rsidP="001B59F8">
      <w:pPr>
        <w:ind w:left="36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val="en-US"/>
        </w:rPr>
        <w:pict>
          <v:rect id="_x0000_s1027" style="position:absolute;left:0;text-align:left;margin-left:159pt;margin-top:14.2pt;width:15.75pt;height:13.5pt;z-index:251661312" filled="f" strokecolor="red" strokeweight="2.25pt"/>
        </w:pict>
      </w:r>
      <w:r>
        <w:rPr>
          <w:rFonts w:ascii="Arial" w:hAnsi="Arial" w:cs="Arial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56515</wp:posOffset>
            </wp:positionV>
            <wp:extent cx="4486275" cy="1390650"/>
            <wp:effectExtent l="19050" t="0" r="9525" b="0"/>
            <wp:wrapThrough wrapText="bothSides">
              <wp:wrapPolygon edited="0">
                <wp:start x="-92" y="0"/>
                <wp:lineTo x="-92" y="21304"/>
                <wp:lineTo x="21646" y="21304"/>
                <wp:lineTo x="21646" y="0"/>
                <wp:lineTo x="-92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73BF1" w:rsidRPr="001B59F8" w:rsidSect="009C3636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8" w:space="24" w:color="0070C0"/>
        <w:left w:val="single" w:sz="8" w:space="24" w:color="0070C0"/>
        <w:bottom w:val="single" w:sz="8" w:space="24" w:color="0070C0"/>
        <w:right w:val="single" w:sz="8" w:space="24" w:color="0070C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4878" w:rsidRDefault="00384878" w:rsidP="006B68AB">
      <w:pPr>
        <w:spacing w:after="0" w:line="240" w:lineRule="auto"/>
      </w:pPr>
      <w:r>
        <w:separator/>
      </w:r>
    </w:p>
  </w:endnote>
  <w:endnote w:type="continuationSeparator" w:id="0">
    <w:p w:rsidR="00384878" w:rsidRDefault="00384878" w:rsidP="006B6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9641"/>
      <w:docPartObj>
        <w:docPartGallery w:val="Page Numbers (Bottom of Page)"/>
        <w:docPartUnique/>
      </w:docPartObj>
    </w:sdtPr>
    <w:sdtContent>
      <w:p w:rsidR="006B68AB" w:rsidRDefault="001B59F8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6B68AB" w:rsidRDefault="004C757A">
        <w:pPr>
          <w:pStyle w:val="Footer"/>
          <w:jc w:val="center"/>
        </w:pPr>
        <w:fldSimple w:instr=" PAGE    \* MERGEFORMAT ">
          <w:r w:rsidR="00E73BF1">
            <w:rPr>
              <w:noProof/>
            </w:rPr>
            <w:t>1</w:t>
          </w:r>
        </w:fldSimple>
      </w:p>
    </w:sdtContent>
  </w:sdt>
  <w:p w:rsidR="006B68AB" w:rsidRDefault="006B68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4878" w:rsidRDefault="00384878" w:rsidP="006B68AB">
      <w:pPr>
        <w:spacing w:after="0" w:line="240" w:lineRule="auto"/>
      </w:pPr>
      <w:r>
        <w:separator/>
      </w:r>
    </w:p>
  </w:footnote>
  <w:footnote w:type="continuationSeparator" w:id="0">
    <w:p w:rsidR="00384878" w:rsidRDefault="00384878" w:rsidP="006B68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72619"/>
    <w:multiLevelType w:val="hybridMultilevel"/>
    <w:tmpl w:val="FAE6E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7170">
      <o:colormenu v:ext="edit" fillcolor="none" strokecolor="re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73BF1"/>
    <w:rsid w:val="0015725B"/>
    <w:rsid w:val="001B59F8"/>
    <w:rsid w:val="00384878"/>
    <w:rsid w:val="004C757A"/>
    <w:rsid w:val="00671FA0"/>
    <w:rsid w:val="006B68AB"/>
    <w:rsid w:val="009C3636"/>
    <w:rsid w:val="00A91DB8"/>
    <w:rsid w:val="00E73BF1"/>
    <w:rsid w:val="00F44450"/>
    <w:rsid w:val="00F47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C363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636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6B6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68AB"/>
  </w:style>
  <w:style w:type="paragraph" w:styleId="Footer">
    <w:name w:val="footer"/>
    <w:basedOn w:val="Normal"/>
    <w:link w:val="FooterChar"/>
    <w:uiPriority w:val="99"/>
    <w:unhideWhenUsed/>
    <w:rsid w:val="006B6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8AB"/>
  </w:style>
  <w:style w:type="paragraph" w:styleId="ListParagraph">
    <w:name w:val="List Paragraph"/>
    <w:basedOn w:val="Normal"/>
    <w:uiPriority w:val="34"/>
    <w:qFormat/>
    <w:rsid w:val="001B59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9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Lab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D3502D-8894-4725-8B25-8F2505C40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template</Template>
  <TotalTime>17</TotalTime>
  <Pages>4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 Vaghani</dc:creator>
  <cp:lastModifiedBy>Smit Vaghani</cp:lastModifiedBy>
  <cp:revision>1</cp:revision>
  <dcterms:created xsi:type="dcterms:W3CDTF">2021-09-30T08:15:00Z</dcterms:created>
  <dcterms:modified xsi:type="dcterms:W3CDTF">2021-09-30T08:32:00Z</dcterms:modified>
</cp:coreProperties>
</file>